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87B" w14:textId="77777777" w:rsidR="00D73C63" w:rsidRDefault="00AA2EC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68BA4A6" wp14:editId="76385675">
                <wp:simplePos x="0" y="0"/>
                <wp:positionH relativeFrom="margin">
                  <wp:posOffset>5886450</wp:posOffset>
                </wp:positionH>
                <wp:positionV relativeFrom="paragraph">
                  <wp:posOffset>529593</wp:posOffset>
                </wp:positionV>
                <wp:extent cx="7208516" cy="4996811"/>
                <wp:effectExtent l="0" t="0" r="11434" b="13339"/>
                <wp:wrapSquare wrapText="bothSides"/>
                <wp:docPr id="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16" cy="499681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44C99" w14:textId="77777777" w:rsidR="00D73C63" w:rsidRDefault="00AA2EC0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tbl>
                            <w:tblPr>
                              <w:tblW w:w="8298" w:type="dxa"/>
                              <w:tblInd w:w="157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8"/>
                              <w:gridCol w:w="5370"/>
                            </w:tblGrid>
                            <w:tr w:rsidR="00D73C63" w14:paraId="6A36383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0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BB3D5C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2DB99A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Countermeasures</w:t>
                                  </w:r>
                                </w:p>
                              </w:tc>
                            </w:tr>
                            <w:tr w:rsidR="00D73C63" w14:paraId="699BF56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D1765C8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Trouble keeping track of what they eat and forgetting to eat.</w:t>
                                  </w: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A86E4A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Make a test to see how much calories should the person take a day.</w:t>
                                  </w:r>
                                </w:p>
                              </w:tc>
                            </w:tr>
                            <w:tr w:rsidR="00D73C63" w14:paraId="0F61ACF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F227F89" w14:textId="77777777" w:rsidR="00D73C63" w:rsidRDefault="00D73C63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9835BB4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 xml:space="preserve">Set a reminder for the person to eat according to their </w:t>
                                  </w:r>
                                  <w:r>
                                    <w:t>schedule.</w:t>
                                  </w:r>
                                </w:p>
                              </w:tc>
                            </w:tr>
                            <w:tr w:rsidR="00D73C63" w14:paraId="2D82FE9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622"/>
                              </w:trPr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34FF0F" w14:textId="77777777" w:rsidR="00D73C63" w:rsidRDefault="00D73C63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5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929A3EF" w14:textId="77777777" w:rsidR="00D73C63" w:rsidRDefault="00AA2EC0">
                                  <w:pPr>
                                    <w:pStyle w:val="Framecontents"/>
                                  </w:pPr>
                                  <w:r>
                                    <w:t>Put suggestions on what plates are good for the person according to the number of calories they take a day.</w:t>
                                  </w:r>
                                </w:p>
                              </w:tc>
                            </w:tr>
                          </w:tbl>
                          <w:p w14:paraId="156D9683" w14:textId="77777777" w:rsidR="00D73C63" w:rsidRDefault="00D73C63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BA4A6"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463.5pt;margin-top:41.7pt;width:567.6pt;height:393.4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" filled="f" strokeweight=".02106mm">
                <v:textbox style="mso-fit-shape-to-text:t" inset="0,0,0,0">
                  <w:txbxContent>
                    <w:p w14:paraId="0EC44C99" w14:textId="77777777" w:rsidR="00D73C63" w:rsidRDefault="00AA2EC0">
                      <w:pPr>
                        <w:pStyle w:val="Caption"/>
                      </w:pPr>
                      <w:r>
                        <w:t>Countermeasures</w:t>
                      </w:r>
                    </w:p>
                    <w:tbl>
                      <w:tblPr>
                        <w:tblW w:w="8298" w:type="dxa"/>
                        <w:tblInd w:w="157" w:type="dxa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8"/>
                        <w:gridCol w:w="5370"/>
                      </w:tblGrid>
                      <w:tr w:rsidR="00D73C63" w14:paraId="6A36383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0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BB3D5C" w14:textId="77777777" w:rsidR="00D73C63" w:rsidRDefault="00AA2EC0">
                            <w:pPr>
                              <w:pStyle w:val="Framecontents"/>
                            </w:pPr>
                            <w:r>
                              <w:t>Cause</w:t>
                            </w: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2DB99A" w14:textId="77777777" w:rsidR="00D73C63" w:rsidRDefault="00AA2EC0">
                            <w:pPr>
                              <w:pStyle w:val="Framecontents"/>
                            </w:pPr>
                            <w:r>
                              <w:t>Countermeasures</w:t>
                            </w:r>
                          </w:p>
                        </w:tc>
                      </w:tr>
                      <w:tr w:rsidR="00D73C63" w14:paraId="699BF56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D1765C8" w14:textId="77777777" w:rsidR="00D73C63" w:rsidRDefault="00AA2EC0">
                            <w:pPr>
                              <w:pStyle w:val="Framecontents"/>
                            </w:pPr>
                            <w:r>
                              <w:t>Trouble keeping track of what they eat and forgetting to eat.</w:t>
                            </w: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A86E4A" w14:textId="77777777" w:rsidR="00D73C63" w:rsidRDefault="00AA2EC0">
                            <w:pPr>
                              <w:pStyle w:val="Framecontents"/>
                            </w:pPr>
                            <w:r>
                              <w:t>Make a test to see how much calories should the person take a day.</w:t>
                            </w:r>
                          </w:p>
                        </w:tc>
                      </w:tr>
                      <w:tr w:rsidR="00D73C63" w14:paraId="0F61ACF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F227F89" w14:textId="77777777" w:rsidR="00D73C63" w:rsidRDefault="00D73C63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9835BB4" w14:textId="77777777" w:rsidR="00D73C63" w:rsidRDefault="00AA2EC0">
                            <w:pPr>
                              <w:pStyle w:val="Framecontents"/>
                            </w:pPr>
                            <w:r>
                              <w:t xml:space="preserve">Set a reminder for the person to eat according to their </w:t>
                            </w:r>
                            <w:r>
                              <w:t>schedule.</w:t>
                            </w:r>
                          </w:p>
                        </w:tc>
                      </w:tr>
                      <w:tr w:rsidR="00D73C63" w14:paraId="2D82FE9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622"/>
                        </w:trPr>
                        <w:tc>
                          <w:tcPr>
                            <w:tcW w:w="29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34FF0F" w14:textId="77777777" w:rsidR="00D73C63" w:rsidRDefault="00D73C63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53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929A3EF" w14:textId="77777777" w:rsidR="00D73C63" w:rsidRDefault="00AA2EC0">
                            <w:pPr>
                              <w:pStyle w:val="Framecontents"/>
                            </w:pPr>
                            <w:r>
                              <w:t>Put suggestions on what plates are good for the person according to the number of calories they take a day.</w:t>
                            </w:r>
                          </w:p>
                        </w:tc>
                      </w:tr>
                    </w:tbl>
                    <w:p w14:paraId="156D9683" w14:textId="77777777" w:rsidR="00D73C63" w:rsidRDefault="00D73C63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A59C4C1" wp14:editId="10DE22DE">
                <wp:simplePos x="0" y="0"/>
                <wp:positionH relativeFrom="margin">
                  <wp:align>left</wp:align>
                </wp:positionH>
                <wp:positionV relativeFrom="paragraph">
                  <wp:posOffset>6236966</wp:posOffset>
                </wp:positionV>
                <wp:extent cx="5044443" cy="3034034"/>
                <wp:effectExtent l="0" t="0" r="22857" b="13966"/>
                <wp:wrapSquare wrapText="bothSides"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3" cy="3034034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376230" w14:textId="77777777" w:rsidR="00D73C63" w:rsidRDefault="00AA2EC0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14:paraId="69BEACEB" w14:textId="3404A48D" w:rsidR="00D73C63" w:rsidRDefault="00AA2EC0">
                            <w:pPr>
                              <w:pStyle w:val="Framecontents"/>
                            </w:pPr>
                            <w:r>
                              <w:t>Most likely people tend to have a hard time keeping track of what they are eating, either because they are so busy with oth</w:t>
                            </w:r>
                            <w:r>
                              <w:t xml:space="preserve">er work and/or studies or they </w:t>
                            </w:r>
                            <w:r>
                              <w:t>don't</w:t>
                            </w:r>
                            <w:r w:rsidR="00E17120">
                              <w:t>,</w:t>
                            </w:r>
                            <w:r>
                              <w:t xml:space="preserve"> it gets too complicated to understand or keep track on how many calories and water should they consume. This is also bad when it comes to exercise because by not having a good eating plan, they will not get the results </w:t>
                            </w:r>
                            <w:r>
                              <w:t>they expected to get due to the lack of nutrition and thus lose the motivation to exercise.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C4C1" id="Frame3" o:spid="_x0000_s1027" type="#_x0000_t202" style="position:absolute;margin-left:0;margin-top:491.1pt;width:397.2pt;height:238.9pt;z-index: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" filled="f" strokeweight=".02106mm">
                <v:textbox style="mso-fit-shape-to-text:t" inset="0,0,0,0">
                  <w:txbxContent>
                    <w:p w14:paraId="6A376230" w14:textId="77777777" w:rsidR="00D73C63" w:rsidRDefault="00AA2EC0">
                      <w:pPr>
                        <w:pStyle w:val="Caption"/>
                      </w:pPr>
                      <w:r>
                        <w:t>Causes</w:t>
                      </w:r>
                    </w:p>
                    <w:p w14:paraId="69BEACEB" w14:textId="3404A48D" w:rsidR="00D73C63" w:rsidRDefault="00AA2EC0">
                      <w:pPr>
                        <w:pStyle w:val="Framecontents"/>
                      </w:pPr>
                      <w:r>
                        <w:t>Most likely people tend to have a hard time keeping track of what they are eating, either because they are so busy with oth</w:t>
                      </w:r>
                      <w:r>
                        <w:t xml:space="preserve">er work and/or studies or they </w:t>
                      </w:r>
                      <w:r>
                        <w:t>don't</w:t>
                      </w:r>
                      <w:r w:rsidR="00E17120">
                        <w:t>,</w:t>
                      </w:r>
                      <w:r>
                        <w:t xml:space="preserve"> it gets too complicated to understand or keep track on how many calories and water should they consume. This is also bad when it comes to exercise because by not having a good eating plan, they will not get the results </w:t>
                      </w:r>
                      <w:r>
                        <w:t>they expected to get due to the lack of nutrition and thus lose the motivation to exercise.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C50B4" wp14:editId="68E0C9C0">
                <wp:simplePos x="0" y="0"/>
                <wp:positionH relativeFrom="column">
                  <wp:posOffset>5760</wp:posOffset>
                </wp:positionH>
                <wp:positionV relativeFrom="paragraph">
                  <wp:posOffset>527060</wp:posOffset>
                </wp:positionV>
                <wp:extent cx="6958968" cy="2498726"/>
                <wp:effectExtent l="0" t="0" r="13332" b="15874"/>
                <wp:wrapSquare wrapText="bothSides"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8" cy="2498726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90ED78" w14:textId="77777777" w:rsidR="00D73C63" w:rsidRDefault="00AA2EC0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35F2E2AC" w14:textId="77777777" w:rsidR="00D73C63" w:rsidRDefault="00AA2EC0">
                            <w:pPr>
                              <w:pStyle w:val="Framecontents"/>
                            </w:pPr>
                            <w:r>
                              <w:t xml:space="preserve">It is not uncommon that the nutrition of many people nowadays is not as good as it should be. </w:t>
                            </w:r>
                          </w:p>
                          <w:p w14:paraId="41EE9E4D" w14:textId="77777777" w:rsidR="00D73C63" w:rsidRDefault="00AA2EC0">
                            <w:pPr>
                              <w:pStyle w:val="Framecontents"/>
                            </w:pPr>
                            <w:r>
                              <w:t xml:space="preserve">The cases of obesity still rise, and more </w:t>
                            </w:r>
                            <w:r>
                              <w:t>cases of eating disorders keep appearing to this day.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C50B4" id="Frame1" o:spid="_x0000_s1028" type="#_x0000_t202" style="position:absolute;margin-left:.45pt;margin-top:41.5pt;width:547.95pt;height:196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" filled="f" strokeweight=".02106mm">
                <v:textbox style="mso-fit-shape-to-text:t" inset="0,0,0,0">
                  <w:txbxContent>
                    <w:p w14:paraId="3F90ED78" w14:textId="77777777" w:rsidR="00D73C63" w:rsidRDefault="00AA2EC0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35F2E2AC" w14:textId="77777777" w:rsidR="00D73C63" w:rsidRDefault="00AA2EC0">
                      <w:pPr>
                        <w:pStyle w:val="Framecontents"/>
                      </w:pPr>
                      <w:r>
                        <w:t xml:space="preserve">It is not uncommon that the nutrition of many people nowadays is not as good as it should be. </w:t>
                      </w:r>
                    </w:p>
                    <w:p w14:paraId="41EE9E4D" w14:textId="77777777" w:rsidR="00D73C63" w:rsidRDefault="00AA2EC0">
                      <w:pPr>
                        <w:pStyle w:val="Framecontents"/>
                      </w:pPr>
                      <w:r>
                        <w:t xml:space="preserve">The cases of obesity still rise, and more </w:t>
                      </w:r>
                      <w:r>
                        <w:t>cases of eating disorders keep appearing to this 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8CC14" wp14:editId="70A9E25F">
                <wp:simplePos x="0" y="0"/>
                <wp:positionH relativeFrom="column">
                  <wp:posOffset>5760</wp:posOffset>
                </wp:positionH>
                <wp:positionV relativeFrom="paragraph">
                  <wp:posOffset>3049889</wp:posOffset>
                </wp:positionV>
                <wp:extent cx="6958968" cy="3187698"/>
                <wp:effectExtent l="0" t="0" r="13332" b="12702"/>
                <wp:wrapSquare wrapText="bothSides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8" cy="3187698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E26BEF" w14:textId="77777777" w:rsidR="00D73C63" w:rsidRDefault="00AA2EC0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46538B76" w14:textId="77777777" w:rsidR="00D73C63" w:rsidRDefault="00AA2EC0">
                            <w:pPr>
                              <w:pStyle w:val="Framecontents"/>
                            </w:pPr>
                            <w:r>
                              <w:t>Help people keep track of what they eat and to to provide them an easier and better lifestyle.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8CC14" id="Frame2" o:spid="_x0000_s1029" type="#_x0000_t202" style="position:absolute;margin-left:.45pt;margin-top:240.15pt;width:547.95pt;height:25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" filled="f" strokeweight=".02106mm">
                <v:textbox style="mso-fit-shape-to-text:t" inset="0,0,0,0">
                  <w:txbxContent>
                    <w:p w14:paraId="61E26BEF" w14:textId="77777777" w:rsidR="00D73C63" w:rsidRDefault="00AA2EC0">
                      <w:pPr>
                        <w:pStyle w:val="Caption"/>
                      </w:pPr>
                      <w:r>
                        <w:t>Target</w:t>
                      </w:r>
                    </w:p>
                    <w:p w14:paraId="46538B76" w14:textId="77777777" w:rsidR="00D73C63" w:rsidRDefault="00AA2EC0">
                      <w:pPr>
                        <w:pStyle w:val="Framecontents"/>
                      </w:pPr>
                      <w:r>
                        <w:t>Help people keep track of what they eat and to to provide them an easier and better lifestyle.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05E3ED0" wp14:editId="7A9C8567">
                <wp:simplePos x="0" y="0"/>
                <wp:positionH relativeFrom="column">
                  <wp:posOffset>6964527</wp:posOffset>
                </wp:positionH>
                <wp:positionV relativeFrom="paragraph">
                  <wp:posOffset>5523158</wp:posOffset>
                </wp:positionV>
                <wp:extent cx="6780532" cy="1784351"/>
                <wp:effectExtent l="0" t="0" r="20318" b="25399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532" cy="178435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7E12BB" w14:textId="77777777" w:rsidR="00D73C63" w:rsidRDefault="00AA2EC0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</w:p>
                          <w:p w14:paraId="37A140CA" w14:textId="7993D53C" w:rsidR="00D73C63" w:rsidRDefault="00AA2EC0">
                            <w:pPr>
                              <w:pStyle w:val="Framecontents"/>
                            </w:pPr>
                            <w:r>
                              <w:t>It should help the people have a better food schedule and healthy meals</w:t>
                            </w:r>
                            <w:r w:rsidR="00E17120">
                              <w:t>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E3ED0" id="Frame5" o:spid="_x0000_s1030" type="#_x0000_t202" style="position:absolute;margin-left:548.4pt;margin-top:434.9pt;width:533.9pt;height:140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" filled="f" strokeweight=".02106mm">
                <v:textbox style="mso-fit-shape-to-text:t" inset="0,0,0,0">
                  <w:txbxContent>
                    <w:p w14:paraId="187E12BB" w14:textId="77777777" w:rsidR="00D73C63" w:rsidRDefault="00AA2EC0">
                      <w:pPr>
                        <w:pStyle w:val="Caption"/>
                      </w:pPr>
                      <w:r>
                        <w:t>Check/Evaluate</w:t>
                      </w:r>
                    </w:p>
                    <w:p w14:paraId="37A140CA" w14:textId="7993D53C" w:rsidR="00D73C63" w:rsidRDefault="00AA2EC0">
                      <w:pPr>
                        <w:pStyle w:val="Framecontents"/>
                      </w:pPr>
                      <w:r>
                        <w:t>It should help the people have a better food schedule and healthy meals</w:t>
                      </w:r>
                      <w:r w:rsidR="00E1712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1B6CA6F" wp14:editId="3C80F4A4">
                <wp:simplePos x="0" y="0"/>
                <wp:positionH relativeFrom="column">
                  <wp:posOffset>6964527</wp:posOffset>
                </wp:positionH>
                <wp:positionV relativeFrom="paragraph">
                  <wp:posOffset>7307610</wp:posOffset>
                </wp:positionV>
                <wp:extent cx="6781162" cy="1962787"/>
                <wp:effectExtent l="0" t="0" r="19688" b="18413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2" cy="1962787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92158" w14:textId="3CDE7AA7" w:rsidR="00804D43" w:rsidRDefault="00AA2EC0" w:rsidP="00804D43">
                            <w:pPr>
                              <w:pStyle w:val="Caption"/>
                            </w:pPr>
                            <w:r>
                              <w:t>Ac</w:t>
                            </w:r>
                            <w:r>
                              <w:t>t/Standardize</w:t>
                            </w:r>
                          </w:p>
                          <w:p w14:paraId="274A1DC1" w14:textId="7E0B198F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Besides being a web app, it can be an app you download to your phone.</w:t>
                            </w:r>
                          </w:p>
                          <w:p w14:paraId="0AE07CF0" w14:textId="6693AA32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On the phone app, add a step tracker.</w:t>
                            </w:r>
                          </w:p>
                          <w:p w14:paraId="5F2E4C4C" w14:textId="3E142E89" w:rsidR="00804D4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Notifications to phones as well.</w:t>
                            </w:r>
                          </w:p>
                          <w:p w14:paraId="71199D8D" w14:textId="7A53FAC9" w:rsidR="00D73C63" w:rsidRDefault="00804D43" w:rsidP="00804D4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Collaborate with gyms to see if they could record exercise videos and add them to the app.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CA6F" id="Frame6" o:spid="_x0000_s1031" type="#_x0000_t202" style="position:absolute;margin-left:548.4pt;margin-top:575.4pt;width:533.95pt;height:154.5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" filled="f" strokeweight=".02106mm">
                <v:textbox style="mso-fit-shape-to-text:t" inset="0,0,0,0">
                  <w:txbxContent>
                    <w:p w14:paraId="4E592158" w14:textId="3CDE7AA7" w:rsidR="00804D43" w:rsidRDefault="00AA2EC0" w:rsidP="00804D43">
                      <w:pPr>
                        <w:pStyle w:val="Caption"/>
                      </w:pPr>
                      <w:r>
                        <w:t>Ac</w:t>
                      </w:r>
                      <w:r>
                        <w:t>t/Standardize</w:t>
                      </w:r>
                    </w:p>
                    <w:p w14:paraId="274A1DC1" w14:textId="7E0B198F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Besides being a web app, it can be an app you download to your phone.</w:t>
                      </w:r>
                    </w:p>
                    <w:p w14:paraId="0AE07CF0" w14:textId="6693AA32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On the phone app, add a step tracker.</w:t>
                      </w:r>
                    </w:p>
                    <w:p w14:paraId="5F2E4C4C" w14:textId="3E142E89" w:rsidR="00804D4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Notifications to phones as well.</w:t>
                      </w:r>
                    </w:p>
                    <w:p w14:paraId="71199D8D" w14:textId="7A53FAC9" w:rsidR="00D73C63" w:rsidRDefault="00804D43" w:rsidP="00804D43">
                      <w:pPr>
                        <w:pStyle w:val="Framecontents"/>
                        <w:numPr>
                          <w:ilvl w:val="0"/>
                          <w:numId w:val="1"/>
                        </w:numPr>
                      </w:pPr>
                      <w:r>
                        <w:t>Collaborate with gyms to see if they could record exercise videos and add them to the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A361C22" wp14:editId="48E2150D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00" cy="178436"/>
                <wp:effectExtent l="0" t="0" r="10800" b="12064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78436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8B537C" w14:textId="77777777" w:rsidR="00D73C63" w:rsidRDefault="00AA2EC0">
                            <w:pPr>
                              <w:pStyle w:val="Framecontents"/>
                            </w:pPr>
                            <w:r>
                              <w:t>Health and Nutrition Web App</w:t>
                            </w:r>
                          </w:p>
                          <w:p w14:paraId="7F0EA82A" w14:textId="77777777" w:rsidR="00D73C63" w:rsidRDefault="00AA2EC0">
                            <w:pPr>
                              <w:pStyle w:val="Caption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C22" id="Frame7" o:spid="_x0000_s1032" type="#_x0000_t202" style="position:absolute;margin-left:.5pt;margin-top:-.65pt;width:323.15pt;height:14.0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" filled="f" strokeweight=".02106mm">
                <v:textbox style="mso-fit-shape-to-text:t" inset="0,0,0,0">
                  <w:txbxContent>
                    <w:p w14:paraId="5F8B537C" w14:textId="77777777" w:rsidR="00D73C63" w:rsidRDefault="00AA2EC0">
                      <w:pPr>
                        <w:pStyle w:val="Framecontents"/>
                      </w:pPr>
                      <w:r>
                        <w:t>Health and Nutrition Web App</w:t>
                      </w:r>
                    </w:p>
                    <w:p w14:paraId="7F0EA82A" w14:textId="77777777" w:rsidR="00D73C63" w:rsidRDefault="00AA2EC0">
                      <w:pPr>
                        <w:pStyle w:val="Caption"/>
                      </w:pPr>
                      <w:r>
                        <w:t>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44E5F41" wp14:editId="6DA8F7AF">
                <wp:simplePos x="0" y="0"/>
                <wp:positionH relativeFrom="column">
                  <wp:posOffset>4824008</wp:posOffset>
                </wp:positionH>
                <wp:positionV relativeFrom="paragraph">
                  <wp:posOffset>-8321</wp:posOffset>
                </wp:positionV>
                <wp:extent cx="4104000" cy="14602"/>
                <wp:effectExtent l="0" t="0" r="10800" b="23498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4602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6AC094" w14:textId="77777777" w:rsidR="00D73C63" w:rsidRDefault="00AA2EC0">
                            <w:pPr>
                              <w:pStyle w:val="Framecontents"/>
                            </w:pPr>
                            <w:r>
                              <w:t>Joshua E. Corretjer Rivera</w:t>
                            </w:r>
                          </w:p>
                          <w:p w14:paraId="096AB254" w14:textId="77777777" w:rsidR="00D73C63" w:rsidRDefault="00AA2EC0">
                            <w:pPr>
                              <w:pStyle w:val="Caption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5F41" id="Frame8" o:spid="_x0000_s1033" type="#_x0000_t202" style="position:absolute;margin-left:379.85pt;margin-top:-.65pt;width:323.15pt;height:1.1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" filled="f" strokeweight=".02106mm">
                <v:textbox style="mso-fit-shape-to-text:t" inset="0,0,0,0">
                  <w:txbxContent>
                    <w:p w14:paraId="3B6AC094" w14:textId="77777777" w:rsidR="00D73C63" w:rsidRDefault="00AA2EC0">
                      <w:pPr>
                        <w:pStyle w:val="Framecontents"/>
                      </w:pPr>
                      <w:r>
                        <w:t>Joshua E. Corretjer Rivera</w:t>
                      </w:r>
                    </w:p>
                    <w:p w14:paraId="096AB254" w14:textId="77777777" w:rsidR="00D73C63" w:rsidRDefault="00AA2EC0">
                      <w:pPr>
                        <w:pStyle w:val="Caption"/>
                      </w:pPr>
                      <w: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632E1D3" wp14:editId="690E08D5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00" cy="14602"/>
                <wp:effectExtent l="0" t="0" r="10800" b="23498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4602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903BA0" w14:textId="77777777" w:rsidR="00D73C63" w:rsidRDefault="00AA2EC0">
                            <w:pPr>
                              <w:pStyle w:val="Framecontents"/>
                            </w:pPr>
                            <w:r>
                              <w:t>January 20, 2021</w:t>
                            </w:r>
                          </w:p>
                          <w:p w14:paraId="114C400C" w14:textId="77777777" w:rsidR="00D73C63" w:rsidRDefault="00AA2EC0">
                            <w:pPr>
                              <w:pStyle w:val="Caption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2E1D3" id="Frame9" o:spid="_x0000_s1034" type="#_x0000_t202" style="position:absolute;margin-left:759.15pt;margin-top:-.65pt;width:323.15pt;height:1.1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" filled="f" strokeweight=".02106mm">
                <v:textbox style="mso-fit-shape-to-text:t" inset="0,0,0,0">
                  <w:txbxContent>
                    <w:p w14:paraId="2D903BA0" w14:textId="77777777" w:rsidR="00D73C63" w:rsidRDefault="00AA2EC0">
                      <w:pPr>
                        <w:pStyle w:val="Framecontents"/>
                      </w:pPr>
                      <w:r>
                        <w:t>January 20, 2021</w:t>
                      </w:r>
                    </w:p>
                    <w:p w14:paraId="114C400C" w14:textId="77777777" w:rsidR="00D73C63" w:rsidRDefault="00AA2EC0">
                      <w:pPr>
                        <w:pStyle w:val="Caption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D73C63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9695" w14:textId="77777777" w:rsidR="00AA2EC0" w:rsidRDefault="00AA2EC0">
      <w:r>
        <w:separator/>
      </w:r>
    </w:p>
  </w:endnote>
  <w:endnote w:type="continuationSeparator" w:id="0">
    <w:p w14:paraId="17E6A5D7" w14:textId="77777777" w:rsidR="00AA2EC0" w:rsidRDefault="00AA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8571" w14:textId="77777777" w:rsidR="00AA2EC0" w:rsidRDefault="00AA2EC0">
      <w:r>
        <w:rPr>
          <w:color w:val="000000"/>
        </w:rPr>
        <w:separator/>
      </w:r>
    </w:p>
  </w:footnote>
  <w:footnote w:type="continuationSeparator" w:id="0">
    <w:p w14:paraId="71562B6B" w14:textId="77777777" w:rsidR="00AA2EC0" w:rsidRDefault="00AA2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F4CE9"/>
    <w:multiLevelType w:val="hybridMultilevel"/>
    <w:tmpl w:val="C31ECDE8"/>
    <w:lvl w:ilvl="0" w:tplc="F6FE1EFA">
      <w:numFmt w:val="bullet"/>
      <w:lvlText w:val=""/>
      <w:lvlJc w:val="left"/>
      <w:pPr>
        <w:ind w:left="720" w:hanging="360"/>
      </w:pPr>
      <w:rPr>
        <w:rFonts w:ascii="Symbol" w:eastAsia="Droid Sans Fallback" w:hAnsi="Symbol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3C63"/>
    <w:rsid w:val="00804D43"/>
    <w:rsid w:val="00996FD8"/>
    <w:rsid w:val="00AA2EC0"/>
    <w:rsid w:val="00D73C63"/>
    <w:rsid w:val="00E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BF5"/>
  <w15:docId w15:val="{0BA0E7C4-E66C-47E1-A51A-D21749E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A0EB-E412-4D9D-B87E-6BD9B53F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Schütz-Schmuck</dc:creator>
  <cp:lastModifiedBy>Joshua Corretjer</cp:lastModifiedBy>
  <cp:revision>4</cp:revision>
  <dcterms:created xsi:type="dcterms:W3CDTF">2021-05-14T22:59:00Z</dcterms:created>
  <dcterms:modified xsi:type="dcterms:W3CDTF">2021-05-14T23:00:00Z</dcterms:modified>
</cp:coreProperties>
</file>